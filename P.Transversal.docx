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E527" w14:textId="4E6F5B40" w:rsidR="00972F73" w:rsidRPr="00972F73" w:rsidRDefault="00972F73" w:rsidP="00950635">
      <w:pPr>
        <w:pStyle w:val="Ttulo"/>
        <w:jc w:val="center"/>
      </w:pPr>
      <w:r>
        <w:rPr>
          <w:rFonts w:ascii="Cambria Math" w:hAnsi="Cambria Math" w:cs="Cambria Math"/>
        </w:rPr>
        <w:t>𝔓𝔯𝔬𝔶𝔢𝔠𝔱𝔬</w:t>
      </w:r>
      <w:r>
        <w:t xml:space="preserve"> </w:t>
      </w:r>
      <w:r>
        <w:rPr>
          <w:rFonts w:ascii="Cambria Math" w:hAnsi="Cambria Math" w:cs="Cambria Math"/>
        </w:rPr>
        <w:t>𝔱𝔯𝔞𝔫𝔰𝔳𝔢𝔯𝔰𝔞𝔩</w:t>
      </w:r>
    </w:p>
    <w:p w14:paraId="218A2942" w14:textId="3268BED5" w:rsidR="000B247D" w:rsidRDefault="008D2226" w:rsidP="00950635">
      <w:pPr>
        <w:pStyle w:val="Subttulo"/>
        <w:jc w:val="center"/>
      </w:pPr>
      <w:r>
        <w:t>Diseñó Digital</w:t>
      </w:r>
    </w:p>
    <w:p w14:paraId="4C5D7AF4" w14:textId="4D3E5F66" w:rsidR="000B247D" w:rsidRDefault="00950635" w:rsidP="00950635">
      <w:pPr>
        <w:jc w:val="center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0C8777C" wp14:editId="37B83F7F">
            <wp:simplePos x="0" y="0"/>
            <wp:positionH relativeFrom="column">
              <wp:posOffset>-52070</wp:posOffset>
            </wp:positionH>
            <wp:positionV relativeFrom="paragraph">
              <wp:posOffset>42545</wp:posOffset>
            </wp:positionV>
            <wp:extent cx="5274945" cy="2557145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42C266" w14:textId="22C06F0F" w:rsidR="000B247D" w:rsidRDefault="00D464FE" w:rsidP="00950635">
      <w:pPr>
        <w:pStyle w:val="Autor"/>
        <w:jc w:val="center"/>
      </w:pPr>
      <w:r>
        <w:t>ESCUELA PREPARATORIA OFICIAL NÚMERO 176</w:t>
      </w:r>
    </w:p>
    <w:p w14:paraId="558E5002" w14:textId="77777777" w:rsidR="00D464FE" w:rsidRDefault="00D464FE" w:rsidP="00950635">
      <w:pPr>
        <w:pStyle w:val="Autor"/>
        <w:jc w:val="center"/>
      </w:pPr>
    </w:p>
    <w:p w14:paraId="50D2E4EA" w14:textId="51E59932" w:rsidR="00D464FE" w:rsidRDefault="00D464FE" w:rsidP="00950635">
      <w:pPr>
        <w:pStyle w:val="Autor"/>
        <w:jc w:val="center"/>
      </w:pPr>
      <w:r>
        <w:t>PROFESOR: JORGE CRUZ MARCIAL.</w:t>
      </w:r>
    </w:p>
    <w:p w14:paraId="703BE8AF" w14:textId="77777777" w:rsidR="00D464FE" w:rsidRDefault="00D464FE" w:rsidP="00950635">
      <w:pPr>
        <w:pStyle w:val="Autor"/>
        <w:jc w:val="center"/>
      </w:pPr>
    </w:p>
    <w:p w14:paraId="392963F5" w14:textId="65A2FDE5" w:rsidR="00D464FE" w:rsidRDefault="00D464FE" w:rsidP="00950635">
      <w:pPr>
        <w:pStyle w:val="Autor"/>
        <w:jc w:val="center"/>
      </w:pPr>
      <w:r>
        <w:t>ALUMNO: JUAN MARTÍNEZ LÓPEZ.</w:t>
      </w:r>
    </w:p>
    <w:p w14:paraId="31217A60" w14:textId="77777777" w:rsidR="00581740" w:rsidRDefault="00581740" w:rsidP="00950635">
      <w:pPr>
        <w:pStyle w:val="Autor"/>
        <w:jc w:val="center"/>
        <w:rPr>
          <w:lang w:val="es-ES"/>
        </w:rPr>
      </w:pPr>
    </w:p>
    <w:p w14:paraId="55008A0C" w14:textId="326D5BFB" w:rsidR="00581740" w:rsidRDefault="00581740" w:rsidP="00950635">
      <w:pPr>
        <w:pStyle w:val="Autor"/>
        <w:jc w:val="center"/>
        <w:rPr>
          <w:lang w:val="es-ES"/>
        </w:rPr>
      </w:pPr>
      <w:r>
        <w:rPr>
          <w:lang w:val="es-ES"/>
        </w:rPr>
        <w:t>Grado: 3⁰</w:t>
      </w:r>
    </w:p>
    <w:p w14:paraId="285CEAC2" w14:textId="77777777" w:rsidR="00FB100A" w:rsidRDefault="00581740" w:rsidP="00950635">
      <w:pPr>
        <w:pStyle w:val="Autor"/>
        <w:jc w:val="center"/>
        <w:rPr>
          <w:lang w:val="es-ES"/>
        </w:rPr>
      </w:pPr>
      <w:r>
        <w:rPr>
          <w:lang w:val="es-ES"/>
        </w:rPr>
        <w:t>Grupo: 3</w:t>
      </w:r>
    </w:p>
    <w:p w14:paraId="5128A223" w14:textId="1734521A" w:rsidR="000B247D" w:rsidRPr="00F74043" w:rsidRDefault="00FB100A" w:rsidP="00950635">
      <w:pPr>
        <w:pStyle w:val="Autor"/>
        <w:jc w:val="center"/>
        <w:rPr>
          <w:lang w:val="es-ES"/>
        </w:rPr>
      </w:pPr>
      <w:r>
        <w:rPr>
          <w:lang w:val="es-ES"/>
        </w:rPr>
        <w:t>Fecha de entrega: 2</w:t>
      </w:r>
      <w:r w:rsidR="00860328">
        <w:rPr>
          <w:lang w:val="es-ES"/>
        </w:rPr>
        <w:t>5/06/25</w:t>
      </w:r>
      <w:r w:rsidRPr="00F74043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rtl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E105D0" w14:textId="4B2B966C" w:rsidR="000B247D" w:rsidRPr="00F74043" w:rsidRDefault="0096303A" w:rsidP="00C25FD2">
          <w:pPr>
            <w:pStyle w:val="TtuloTDC"/>
            <w:bidi/>
            <w:ind w:left="1440"/>
            <w:jc w:val="center"/>
            <w:rPr>
              <w:lang w:val="es-ES"/>
            </w:rPr>
          </w:pPr>
          <w:r>
            <w:rPr>
              <w:rFonts w:asciiTheme="minorHAnsi" w:eastAsiaTheme="minorHAnsi" w:hAnsiTheme="minorHAnsi" w:cstheme="minorBidi"/>
              <w:b w:val="0"/>
              <w:caps w:val="0"/>
              <w:color w:val="5F5F5F" w:themeColor="text2" w:themeTint="BF"/>
              <w:sz w:val="24"/>
              <w:szCs w:val="24"/>
            </w:rPr>
            <w:t xml:space="preserve">    </w:t>
          </w:r>
          <w:r w:rsidR="00C15603">
            <w:rPr>
              <w:rStyle w:val="nfasis"/>
              <w:lang w:val="es-ES"/>
            </w:rPr>
            <w:t>𝔍𝔫𝔡𝔦𝔠𝔢</w:t>
          </w:r>
        </w:p>
        <w:p w14:paraId="6A8535F6" w14:textId="77777777" w:rsidR="00490C89" w:rsidRDefault="00367863" w:rsidP="00C25FD2">
          <w:pPr>
            <w:pStyle w:val="TDC1"/>
            <w:bidi/>
            <w:ind w:left="1440"/>
            <w:jc w:val="center"/>
            <w:rPr>
              <w:noProof/>
              <w:lang w:val="es-ES"/>
            </w:rPr>
          </w:pPr>
          <w:r>
            <w:rPr>
              <w:noProof/>
            </w:rPr>
            <w:fldChar w:fldCharType="begin"/>
          </w:r>
          <w:r w:rsidRPr="00F74043">
            <w:rPr>
              <w:lang w:val="es-ES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490C89">
            <w:rPr>
              <w:noProof/>
              <w:lang w:val="es-ES"/>
            </w:rPr>
            <w:t>1-¿𝑄𝑈𝐸 𝐸𝑆?</w:t>
          </w:r>
        </w:p>
        <w:p w14:paraId="13740C5D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660B1823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2- ¿𝐶𝑂𝑆𝑇𝑂𝑆 𝐷𝐸 𝐿𝐴 𝐶𝐴𝑅𝑅𝐸𝑅𝐴?</w:t>
          </w:r>
        </w:p>
        <w:p w14:paraId="52A9D413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5839C32E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3- 𝐸𝑆𝐶𝑈𝐸𝐿𝐴𝑆 𝑄𝑈𝐸 𝑂𝐹𝑅𝐸𝐶𝐸𝑁 𝐸𝑆𝑇𝐴 𝐶𝐴𝑅𝑅𝐸𝑅𝐴.</w:t>
          </w:r>
        </w:p>
        <w:p w14:paraId="3B01933A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4679F7E7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4- 𝑆𝑈𝐸𝐿𝐷𝑂 𝐴 𝐶𝑂𝑅𝑇𝑂, 𝑀𝐸𝐷𝐼𝐴𝑁𝑂 𝑌 𝐿𝐴𝑅𝐺𝑂 𝑃𝐿𝐴𝑍𝑂.</w:t>
          </w:r>
        </w:p>
        <w:p w14:paraId="50283EF8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33049912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5- 𝑉𝐸𝑁𝑇𝐴𝐽𝐴𝑆.</w:t>
          </w:r>
        </w:p>
        <w:p w14:paraId="52710D5F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561ADA70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6- 𝐷𝐸𝑆𝑉𝐸𝑁𝑇𝐴𝐽𝐴𝑆.</w:t>
          </w:r>
        </w:p>
        <w:p w14:paraId="5F3AEE3A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72D2045A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7- 𝑃𝐿𝐴𝑁 𝐷𝐸 𝐸𝑆𝑇𝑈𝐷𝐼𝑂.</w:t>
          </w:r>
        </w:p>
        <w:p w14:paraId="7DFDF65D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12E14FCA" w14:textId="77777777" w:rsidR="00490C89" w:rsidRDefault="00490C89" w:rsidP="00C25FD2">
          <w:pPr>
            <w:bidi/>
            <w:ind w:left="1440"/>
            <w:jc w:val="center"/>
            <w:rPr>
              <w:lang w:val="es-ES"/>
            </w:rPr>
          </w:pPr>
          <w:r>
            <w:rPr>
              <w:lang w:val="es-ES"/>
            </w:rPr>
            <w:t>8- 𝑂𝐵𝐽𝐸𝑇𝐼𝑉𝑂 𝑃𝑅𝐼𝑁𝐶𝐼𝑃𝐴𝐿 𝐷𝐸 𝐿𝐴 𝐴𝑅𝑄𝑈𝐼𝑇𝐸𝐶𝑇𝑈𝑅𝐴.</w:t>
          </w:r>
        </w:p>
        <w:p w14:paraId="1A76584D" w14:textId="77777777" w:rsidR="00490C89" w:rsidRPr="00490C89" w:rsidRDefault="00490C89" w:rsidP="00C25FD2">
          <w:pPr>
            <w:bidi/>
            <w:ind w:left="1440"/>
            <w:jc w:val="center"/>
            <w:rPr>
              <w:lang w:val="es-ES"/>
            </w:rPr>
          </w:pPr>
        </w:p>
        <w:p w14:paraId="3EE9F56C" w14:textId="3EAF818E" w:rsidR="000B247D" w:rsidRDefault="00367863" w:rsidP="006C27D2">
          <w:pPr>
            <w:bidi/>
            <w:ind w:left="1440"/>
            <w:jc w:val="center"/>
            <w:sectPr w:rsidR="000B247D">
              <w:footerReference w:type="default" r:id="rId13"/>
              <w:footerReference w:type="first" r:id="rId14"/>
              <w:pgSz w:w="11907" w:h="1683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7630662D" w14:textId="19E1C25B" w:rsidR="006C27D2" w:rsidRDefault="003734E1" w:rsidP="003734E1">
      <w:pPr>
        <w:pStyle w:val="Subttulo"/>
        <w:jc w:val="center"/>
        <w:rPr>
          <w:lang w:val="es-ES"/>
        </w:rPr>
      </w:pPr>
      <w:r>
        <w:rPr>
          <w:lang w:val="es-ES"/>
        </w:rPr>
        <w:lastRenderedPageBreak/>
        <w:t>“𝔍𝔑𝔗ℜ𝔒𝔇𝔘ℭℭ𝔍𝔒𝔑”</w:t>
      </w:r>
    </w:p>
    <w:p w14:paraId="664ADF06" w14:textId="77777777" w:rsidR="006C27D2" w:rsidRDefault="006C27D2" w:rsidP="006C27D2">
      <w:pPr>
        <w:rPr>
          <w:lang w:val="es-ES"/>
        </w:rPr>
      </w:pPr>
    </w:p>
    <w:p w14:paraId="45696D7C" w14:textId="77777777" w:rsidR="006C27D2" w:rsidRDefault="006C27D2" w:rsidP="006C27D2">
      <w:pPr>
        <w:rPr>
          <w:lang w:val="es-ES"/>
        </w:rPr>
      </w:pPr>
    </w:p>
    <w:p w14:paraId="47EB441C" w14:textId="77777777" w:rsidR="006C27D2" w:rsidRDefault="006C27D2" w:rsidP="006C27D2">
      <w:pPr>
        <w:rPr>
          <w:lang w:val="es-ES"/>
        </w:rPr>
      </w:pPr>
    </w:p>
    <w:p w14:paraId="16269A07" w14:textId="619685DE" w:rsidR="002F791D" w:rsidRPr="00367863" w:rsidRDefault="00742ECB" w:rsidP="00367863">
      <w:pPr>
        <w:jc w:val="center"/>
        <w:rPr>
          <w:sz w:val="36"/>
          <w:szCs w:val="36"/>
          <w:lang w:val="es-ES"/>
        </w:rPr>
      </w:pPr>
      <w:r w:rsidRPr="00367863">
        <w:rPr>
          <w:sz w:val="36"/>
          <w:szCs w:val="36"/>
          <w:lang w:val="es-ES"/>
        </w:rPr>
        <w:t>𝘽𝙐𝙀𝙉</w:t>
      </w:r>
      <w:r w:rsidR="002F791D" w:rsidRPr="00367863">
        <w:rPr>
          <w:sz w:val="36"/>
          <w:szCs w:val="36"/>
          <w:lang w:val="es-ES"/>
        </w:rPr>
        <w:t xml:space="preserve"> 𝘿𝙄𝘼.</w:t>
      </w:r>
    </w:p>
    <w:p w14:paraId="61EFCC51" w14:textId="77777777" w:rsidR="002F791D" w:rsidRPr="00367863" w:rsidRDefault="002F791D" w:rsidP="00367863">
      <w:pPr>
        <w:jc w:val="center"/>
        <w:rPr>
          <w:sz w:val="36"/>
          <w:szCs w:val="36"/>
        </w:rPr>
      </w:pPr>
      <w:r w:rsidRPr="00367863">
        <w:rPr>
          <w:sz w:val="36"/>
          <w:szCs w:val="36"/>
        </w:rPr>
        <w:t>𝙎𝙀𝘼𝙉 𝙏𝙊𝘿𝙊𝙎 𝙔 𝙏𝙊𝘿𝘼𝙎 𝘽𝙄𝙀𝙉𝙑𝙀𝙉𝙄𝘿@𝙎 𝘼 𝙀𝙎𝙏𝘼 𝙍𝙀𝙑𝙄𝙎𝙏𝘼 𝘿𝙄𝙂𝙄𝙏𝘼𝙇 𝙎𝙊𝘽𝙍𝙀 𝙇𝘼 𝘾𝘼𝙍𝙍𝙀𝙍𝘼 𝘿𝙀 𝘼𝙍𝙌𝙐𝙄𝙏𝙀𝘾𝙏𝙐𝙍𝘼, 𝘿𝙊𝙉𝘿𝙀 𝙋𝙊𝘿𝙍𝘼𝙉 𝙀𝙉𝘾𝙊𝙉𝙏𝙍𝘼𝙍 𝘼𝙎𝙋𝙀𝘾𝙏𝙊𝙎 𝘾𝙊𝙈𝙊: ¿𝙌𝙐𝙀 𝙀𝙎?, ¿𝘿𝙊𝙉𝘿𝙀 𝙎𝙀 𝙋𝙐𝙀𝘿𝙀 𝙀𝙎𝙏𝙐𝘿𝙄𝘼𝙍 𝙀𝙎𝙏𝘼 𝘾𝘼𝙍𝙍𝙀𝙍𝘼?, ¿𝘾𝙊𝙎𝙏𝙊𝙎?, ¿𝙎𝙐𝙀𝙇𝘿𝙊𝙎?, 𝙑𝙀𝙉𝙏𝘼𝙅𝘼𝙎, 𝘿𝙀𝙎𝙑𝙀𝙉𝙏𝘼𝙅𝘼𝙎, 𝙋𝙐𝙉𝙏𝙊𝙎 𝙋𝙍𝙄𝙉𝘾𝙄𝙋𝘼𝙇𝙀𝙎, 𝙀𝙏𝘾...</w:t>
      </w:r>
    </w:p>
    <w:p w14:paraId="477E2E18" w14:textId="3FD79FE5" w:rsidR="002F791D" w:rsidRPr="00367863" w:rsidRDefault="002F791D" w:rsidP="00367863">
      <w:pPr>
        <w:jc w:val="center"/>
        <w:rPr>
          <w:sz w:val="36"/>
          <w:szCs w:val="36"/>
        </w:rPr>
      </w:pPr>
      <w:r w:rsidRPr="00367863">
        <w:rPr>
          <w:sz w:val="36"/>
          <w:szCs w:val="36"/>
        </w:rPr>
        <w:t>𝘿𝙄𝙎𝙁𝙍𝙐𝙏𝘼 𝙀𝙎𝙏𝘼 𝙑𝙄𝙎𝙄𝙏𝘼....</w:t>
      </w:r>
    </w:p>
    <w:p w14:paraId="2A1A049C" w14:textId="6FBB4923" w:rsidR="002F791D" w:rsidRDefault="00CF4E54" w:rsidP="002F791D">
      <w:r>
        <w:rPr>
          <w:noProof/>
        </w:rPr>
        <w:drawing>
          <wp:anchor distT="0" distB="0" distL="114300" distR="114300" simplePos="0" relativeHeight="251660288" behindDoc="0" locked="0" layoutInCell="1" allowOverlap="1" wp14:anchorId="0795E119" wp14:editId="1A3B3409">
            <wp:simplePos x="0" y="0"/>
            <wp:positionH relativeFrom="column">
              <wp:posOffset>1170940</wp:posOffset>
            </wp:positionH>
            <wp:positionV relativeFrom="paragraph">
              <wp:posOffset>212725</wp:posOffset>
            </wp:positionV>
            <wp:extent cx="3281045" cy="30359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D900D" w14:textId="77777777" w:rsidR="00932488" w:rsidRDefault="00932488" w:rsidP="002F791D"/>
    <w:p w14:paraId="27FF8286" w14:textId="2876AC65" w:rsidR="00932488" w:rsidRDefault="00C15603" w:rsidP="001134DB">
      <w:pPr>
        <w:pStyle w:val="Subttulo"/>
        <w:jc w:val="center"/>
      </w:pPr>
      <w:r>
        <w:lastRenderedPageBreak/>
        <w:t>“𝔒𝔟𝔧𝔢𝔱𝔦𝔳𝔬𝔰 𝔤𝔢𝔫𝔢𝔯𝔞𝔩𝔢𝔰 𝔶 𝔬𝔟𝔧𝔢𝔱𝔦𝔳𝔬𝔰 𝔢𝔰𝔭𝔢𝔠𝔦𝔣𝔦𝔠𝔬𝔰”</w:t>
      </w:r>
    </w:p>
    <w:p w14:paraId="5F8144D4" w14:textId="77777777" w:rsidR="00932488" w:rsidRDefault="00932488" w:rsidP="001134DB">
      <w:pPr>
        <w:jc w:val="center"/>
      </w:pPr>
    </w:p>
    <w:p w14:paraId="413610FB" w14:textId="77777777" w:rsidR="00932488" w:rsidRDefault="00932488" w:rsidP="001134DB">
      <w:pPr>
        <w:jc w:val="center"/>
      </w:pPr>
    </w:p>
    <w:p w14:paraId="3600D323" w14:textId="77777777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Aprender a usar programas que me ayuden a mostrar mis ideas.</w:t>
      </w:r>
    </w:p>
    <w:p w14:paraId="4DB7F76D" w14:textId="77777777" w:rsidR="001134DB" w:rsidRPr="00A052BD" w:rsidRDefault="001134DB" w:rsidP="001134DB">
      <w:pPr>
        <w:jc w:val="center"/>
        <w:rPr>
          <w:sz w:val="28"/>
          <w:szCs w:val="28"/>
        </w:rPr>
      </w:pPr>
    </w:p>
    <w:p w14:paraId="2414ACF5" w14:textId="77777777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Entender cómo se construyen los edificios y cómo funcionan las estructuras.</w:t>
      </w:r>
    </w:p>
    <w:p w14:paraId="3E140233" w14:textId="77777777" w:rsidR="001134DB" w:rsidRPr="00A052BD" w:rsidRDefault="001134DB" w:rsidP="001134DB">
      <w:pPr>
        <w:jc w:val="center"/>
        <w:rPr>
          <w:sz w:val="28"/>
          <w:szCs w:val="28"/>
        </w:rPr>
      </w:pPr>
    </w:p>
    <w:p w14:paraId="0CF41BD1" w14:textId="3B7C2142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ConocerConocerConocerConocer cómo la arquitectura puede ayudar al medio ambiente y hacer proyectos más sostenibles.</w:t>
      </w:r>
    </w:p>
    <w:p w14:paraId="7CCF470F" w14:textId="77777777" w:rsidR="001134DB" w:rsidRPr="00A052BD" w:rsidRDefault="001134DB" w:rsidP="001134DB">
      <w:pPr>
        <w:jc w:val="center"/>
        <w:rPr>
          <w:sz w:val="28"/>
          <w:szCs w:val="28"/>
        </w:rPr>
      </w:pPr>
    </w:p>
    <w:p w14:paraId="0BDBDC0C" w14:textId="77777777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Estudiar sobre la historia de la arquitectura y aprender de lo que ya se ha hecho.</w:t>
      </w:r>
    </w:p>
    <w:p w14:paraId="32393A28" w14:textId="77777777" w:rsidR="001134DB" w:rsidRPr="00A052BD" w:rsidRDefault="001134DB" w:rsidP="001134DB">
      <w:pPr>
        <w:jc w:val="center"/>
        <w:rPr>
          <w:sz w:val="28"/>
          <w:szCs w:val="28"/>
        </w:rPr>
      </w:pPr>
    </w:p>
    <w:p w14:paraId="0C9577E7" w14:textId="77777777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Saber trabajar con otras personas como ingenieros porque los proyectos se hacen en equipo.</w:t>
      </w:r>
    </w:p>
    <w:p w14:paraId="3181F329" w14:textId="77777777" w:rsidR="001134DB" w:rsidRPr="00A052BD" w:rsidRDefault="001134DB" w:rsidP="001134DB">
      <w:pPr>
        <w:jc w:val="center"/>
        <w:rPr>
          <w:sz w:val="28"/>
          <w:szCs w:val="28"/>
        </w:rPr>
      </w:pPr>
    </w:p>
    <w:p w14:paraId="5D258D97" w14:textId="77777777" w:rsidR="001134DB" w:rsidRPr="00A052BD" w:rsidRDefault="001134DB" w:rsidP="001134DB">
      <w:pPr>
        <w:jc w:val="center"/>
        <w:rPr>
          <w:sz w:val="28"/>
          <w:szCs w:val="28"/>
        </w:rPr>
      </w:pPr>
      <w:r w:rsidRPr="00A052BD">
        <w:rPr>
          <w:sz w:val="28"/>
          <w:szCs w:val="28"/>
        </w:rPr>
        <w:t>Prepararme para enfrentar problemas reales, como la falta de vivienda o el mal uso del espacio en las ciudades.</w:t>
      </w:r>
    </w:p>
    <w:p w14:paraId="269D54BF" w14:textId="77777777" w:rsidR="00932488" w:rsidRDefault="00932488" w:rsidP="002F791D"/>
    <w:p w14:paraId="0020EA13" w14:textId="77777777" w:rsidR="00932488" w:rsidRDefault="00932488" w:rsidP="002F791D"/>
    <w:p w14:paraId="6D473677" w14:textId="77777777" w:rsidR="00932488" w:rsidRDefault="00932488" w:rsidP="002F791D"/>
    <w:p w14:paraId="3F46AB28" w14:textId="1C949F38" w:rsidR="000B247D" w:rsidRPr="002F791D" w:rsidRDefault="00C15603" w:rsidP="00903495">
      <w:pPr>
        <w:pStyle w:val="Subttulo"/>
        <w:jc w:val="center"/>
      </w:pPr>
      <w:r>
        <w:rPr>
          <w:rFonts w:ascii="Cambria Math" w:hAnsi="Cambria Math" w:cs="Cambria Math"/>
        </w:rPr>
        <w:t>“</w:t>
      </w:r>
      <w:r w:rsidR="00FF6C4D">
        <w:rPr>
          <w:rFonts w:ascii="Cambria Math" w:hAnsi="Cambria Math" w:cs="Cambria Math"/>
        </w:rPr>
        <w:t>𝔒𝔟𝔧𝔢𝔱𝔦𝔳𝔬𝔰</w:t>
      </w:r>
      <w:r w:rsidR="006D1D3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𝔓𝔯𝔦𝔫𝔠𝔦𝔭𝔞𝔩𝔢𝔰”</w:t>
      </w:r>
    </w:p>
    <w:p w14:paraId="4F6BF49C" w14:textId="77777777" w:rsidR="00B025EC" w:rsidRPr="00F27604" w:rsidRDefault="00B025EC" w:rsidP="00F622E3">
      <w:pPr>
        <w:rPr>
          <w:sz w:val="36"/>
          <w:szCs w:val="36"/>
        </w:rPr>
      </w:pPr>
    </w:p>
    <w:p w14:paraId="76DBB2E4" w14:textId="0E482FE3" w:rsidR="00B025EC" w:rsidRPr="00F27604" w:rsidRDefault="00B025EC" w:rsidP="00903495">
      <w:pPr>
        <w:pStyle w:val="Prrafodelista"/>
        <w:ind w:left="720"/>
        <w:jc w:val="center"/>
        <w:rPr>
          <w:sz w:val="36"/>
          <w:szCs w:val="36"/>
        </w:rPr>
      </w:pPr>
      <w:r w:rsidRPr="00F27604">
        <w:rPr>
          <w:rFonts w:ascii="Cambria Math" w:hAnsi="Cambria Math" w:cs="Cambria Math"/>
          <w:sz w:val="36"/>
          <w:szCs w:val="36"/>
        </w:rPr>
        <w:t>𝘿𝙞𝙨𝙚</w:t>
      </w:r>
      <w:r w:rsidRPr="00F27604">
        <w:rPr>
          <w:sz w:val="36"/>
          <w:szCs w:val="36"/>
        </w:rPr>
        <w:t>ñ</w:t>
      </w:r>
      <w:r w:rsidRPr="00F27604">
        <w:rPr>
          <w:rFonts w:ascii="Cambria Math" w:hAnsi="Cambria Math" w:cs="Cambria Math"/>
          <w:sz w:val="36"/>
          <w:szCs w:val="36"/>
        </w:rPr>
        <w:t>𝙖𝙧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𝙚𝙨𝙥𝙖𝙘𝙞𝙤𝙨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𝙛𝙪𝙣𝙘𝙞𝙤𝙣𝙖𝙡𝙚𝙨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𝙮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𝙚𝙨𝙩𝙚𝙩𝙞𝙘𝙤𝙨</w:t>
      </w:r>
      <w:r w:rsidRPr="00F27604">
        <w:rPr>
          <w:sz w:val="36"/>
          <w:szCs w:val="36"/>
        </w:rPr>
        <w:t>.</w:t>
      </w:r>
    </w:p>
    <w:p w14:paraId="656AD122" w14:textId="77777777" w:rsidR="00B025EC" w:rsidRPr="00F27604" w:rsidRDefault="00B025EC" w:rsidP="00903495">
      <w:pPr>
        <w:jc w:val="center"/>
        <w:rPr>
          <w:sz w:val="36"/>
          <w:szCs w:val="36"/>
        </w:rPr>
      </w:pPr>
    </w:p>
    <w:p w14:paraId="4DE5EC61" w14:textId="4A2915D1" w:rsidR="00B025EC" w:rsidRPr="00F27604" w:rsidRDefault="00B025EC" w:rsidP="00903495">
      <w:pPr>
        <w:pStyle w:val="Prrafodelista"/>
        <w:ind w:left="720"/>
        <w:jc w:val="center"/>
        <w:rPr>
          <w:sz w:val="36"/>
          <w:szCs w:val="36"/>
        </w:rPr>
      </w:pPr>
      <w:r w:rsidRPr="00F27604">
        <w:rPr>
          <w:rFonts w:ascii="Cambria Math" w:hAnsi="Cambria Math" w:cs="Cambria Math"/>
          <w:sz w:val="36"/>
          <w:szCs w:val="36"/>
        </w:rPr>
        <w:t>𝙎𝙖𝙩𝙞𝙨𝙛𝙖𝙘𝙚𝙧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𝙡𝙖𝙨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𝙣𝙚𝙘𝙚𝙨𝙞𝙙𝙖𝙙𝙚𝙨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𝙙𝙚𝙡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𝙘𝙡𝙞𝙚𝙣𝙩𝙚</w:t>
      </w:r>
      <w:r w:rsidRPr="00F27604">
        <w:rPr>
          <w:sz w:val="36"/>
          <w:szCs w:val="36"/>
        </w:rPr>
        <w:t>.</w:t>
      </w:r>
    </w:p>
    <w:p w14:paraId="08AA15B7" w14:textId="77777777" w:rsidR="00B025EC" w:rsidRPr="00F27604" w:rsidRDefault="00B025EC" w:rsidP="00903495">
      <w:pPr>
        <w:jc w:val="center"/>
        <w:rPr>
          <w:sz w:val="36"/>
          <w:szCs w:val="36"/>
        </w:rPr>
      </w:pPr>
    </w:p>
    <w:p w14:paraId="000FC41C" w14:textId="3F4451D8" w:rsidR="00B025EC" w:rsidRPr="00F27604" w:rsidRDefault="00B025EC" w:rsidP="00903495">
      <w:pPr>
        <w:pStyle w:val="Prrafodelista"/>
        <w:ind w:left="720"/>
        <w:jc w:val="center"/>
        <w:rPr>
          <w:sz w:val="36"/>
          <w:szCs w:val="36"/>
        </w:rPr>
      </w:pPr>
      <w:r w:rsidRPr="00F27604">
        <w:rPr>
          <w:rFonts w:ascii="Cambria Math" w:hAnsi="Cambria Math" w:cs="Cambria Math"/>
          <w:sz w:val="36"/>
          <w:szCs w:val="36"/>
        </w:rPr>
        <w:t>𝙄𝙣𝙘𝙤𝙧𝙥𝙤𝙧𝙖𝙧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𝙨𝙤𝙨𝙩𝙚𝙣𝙞𝙗𝙞𝙡𝙞𝙙𝙖𝙙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𝙮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𝙚𝙛𝙞𝙘𝙞𝙚𝙣𝙘𝙞𝙖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𝙚𝙣𝙚𝙧𝙜𝙚𝙩𝙞𝙘𝙖</w:t>
      </w:r>
      <w:r w:rsidRPr="00F27604">
        <w:rPr>
          <w:sz w:val="36"/>
          <w:szCs w:val="36"/>
        </w:rPr>
        <w:t>.</w:t>
      </w:r>
    </w:p>
    <w:p w14:paraId="77E3033E" w14:textId="77777777" w:rsidR="00B025EC" w:rsidRPr="00F27604" w:rsidRDefault="00B025EC" w:rsidP="00903495">
      <w:pPr>
        <w:jc w:val="center"/>
        <w:rPr>
          <w:sz w:val="36"/>
          <w:szCs w:val="36"/>
        </w:rPr>
      </w:pPr>
    </w:p>
    <w:p w14:paraId="5B004DA5" w14:textId="408F6F16" w:rsidR="00B025EC" w:rsidRPr="00F27604" w:rsidRDefault="00B025EC" w:rsidP="00903495">
      <w:pPr>
        <w:pStyle w:val="Prrafodelista"/>
        <w:ind w:left="720"/>
        <w:jc w:val="center"/>
        <w:rPr>
          <w:sz w:val="36"/>
          <w:szCs w:val="36"/>
        </w:rPr>
      </w:pPr>
      <w:r w:rsidRPr="00F27604">
        <w:rPr>
          <w:rFonts w:ascii="Cambria Math" w:hAnsi="Cambria Math" w:cs="Cambria Math"/>
          <w:sz w:val="36"/>
          <w:szCs w:val="36"/>
        </w:rPr>
        <w:t>𝘾𝙧𝙚𝙖𝙧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𝙚𝙨𝙥𝙖𝙘𝙞𝙤𝙨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𝙦𝙪𝙚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𝙥𝙧𝙤𝙢𝙪𝙚𝙫𝙖𝙣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𝙡𝙖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𝙨𝙖𝙡𝙪𝙙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𝙮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𝙚𝙡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𝙗𝙞𝙚𝙣𝙚𝙨𝙩𝙖𝙧</w:t>
      </w:r>
      <w:r w:rsidRPr="00F27604">
        <w:rPr>
          <w:sz w:val="36"/>
          <w:szCs w:val="36"/>
        </w:rPr>
        <w:t>.</w:t>
      </w:r>
    </w:p>
    <w:p w14:paraId="35AF9E9D" w14:textId="77777777" w:rsidR="00B025EC" w:rsidRPr="00F27604" w:rsidRDefault="00B025EC" w:rsidP="00903495">
      <w:pPr>
        <w:jc w:val="center"/>
        <w:rPr>
          <w:sz w:val="36"/>
          <w:szCs w:val="36"/>
        </w:rPr>
      </w:pPr>
    </w:p>
    <w:p w14:paraId="2D64C78D" w14:textId="45EEF6CE" w:rsidR="00B025EC" w:rsidRPr="00F27604" w:rsidRDefault="00B025EC" w:rsidP="00903495">
      <w:pPr>
        <w:pStyle w:val="Prrafodelista"/>
        <w:ind w:left="720"/>
        <w:jc w:val="center"/>
        <w:rPr>
          <w:sz w:val="36"/>
          <w:szCs w:val="36"/>
        </w:rPr>
      </w:pPr>
      <w:r w:rsidRPr="00F27604">
        <w:rPr>
          <w:rFonts w:ascii="Cambria Math" w:hAnsi="Cambria Math" w:cs="Cambria Math"/>
          <w:sz w:val="36"/>
          <w:szCs w:val="36"/>
        </w:rPr>
        <w:t>𝙋𝙧𝙚𝙨𝙚𝙧𝙫𝙖𝙧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𝙮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𝙧𝙚𝙨𝙥𝙚𝙩𝙖𝙧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𝙚𝙡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𝙘𝙤𝙣𝙩𝙚𝙭𝙩𝙤</w:t>
      </w:r>
      <w:r w:rsidRPr="00F27604">
        <w:rPr>
          <w:sz w:val="36"/>
          <w:szCs w:val="36"/>
        </w:rPr>
        <w:t xml:space="preserve"> </w:t>
      </w:r>
      <w:r w:rsidRPr="00F27604">
        <w:rPr>
          <w:rFonts w:ascii="Cambria Math" w:hAnsi="Cambria Math" w:cs="Cambria Math"/>
          <w:sz w:val="36"/>
          <w:szCs w:val="36"/>
        </w:rPr>
        <w:t>𝙘𝙪𝙡𝙩𝙪𝙧𝙖𝙡</w:t>
      </w:r>
      <w:r w:rsidRPr="00F27604">
        <w:rPr>
          <w:sz w:val="36"/>
          <w:szCs w:val="36"/>
        </w:rPr>
        <w:t>.</w:t>
      </w:r>
    </w:p>
    <w:p w14:paraId="0586A20B" w14:textId="6429A609" w:rsidR="00F622E3" w:rsidRDefault="008B2FF0">
      <w:r>
        <w:rPr>
          <w:noProof/>
        </w:rPr>
        <w:drawing>
          <wp:anchor distT="0" distB="0" distL="114300" distR="114300" simplePos="0" relativeHeight="251663360" behindDoc="0" locked="0" layoutInCell="1" allowOverlap="1" wp14:anchorId="322DBB85" wp14:editId="2B187412">
            <wp:simplePos x="0" y="0"/>
            <wp:positionH relativeFrom="column">
              <wp:posOffset>578485</wp:posOffset>
            </wp:positionH>
            <wp:positionV relativeFrom="paragraph">
              <wp:posOffset>76200</wp:posOffset>
            </wp:positionV>
            <wp:extent cx="4572000" cy="19145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08FB17" w14:textId="26928450" w:rsidR="00F622E3" w:rsidRDefault="00F622E3"/>
    <w:p w14:paraId="1A03ED9A" w14:textId="0CACE3E4" w:rsidR="00783FD2" w:rsidRDefault="00214265" w:rsidP="00214265">
      <w:pPr>
        <w:pStyle w:val="Subttulo"/>
      </w:pPr>
      <w:r>
        <w:t>¿</w:t>
      </w:r>
      <w:r>
        <w:rPr>
          <w:rFonts w:ascii="Cambria Math" w:hAnsi="Cambria Math" w:cs="Cambria Math"/>
        </w:rPr>
        <w:t>𝔔𝔘𝔈</w:t>
      </w:r>
      <w:r>
        <w:t xml:space="preserve"> </w:t>
      </w:r>
      <w:r>
        <w:rPr>
          <w:rFonts w:ascii="Cambria Math" w:hAnsi="Cambria Math" w:cs="Cambria Math"/>
        </w:rPr>
        <w:t>𝔈𝔖</w:t>
      </w:r>
      <w:r>
        <w:t xml:space="preserve"> </w:t>
      </w:r>
      <w:r>
        <w:rPr>
          <w:rFonts w:ascii="Cambria Math" w:hAnsi="Cambria Math" w:cs="Cambria Math"/>
        </w:rPr>
        <w:t>𝔏𝔄</w:t>
      </w:r>
      <w:r>
        <w:t xml:space="preserve"> </w:t>
      </w:r>
      <w:r>
        <w:rPr>
          <w:rFonts w:ascii="Cambria Math" w:hAnsi="Cambria Math" w:cs="Cambria Math"/>
        </w:rPr>
        <w:t>𝔄ℜ𝔔𝔘𝔍𝔗𝔈ℭ𝔗𝔘ℜ𝔄</w:t>
      </w:r>
      <w:r>
        <w:t>?</w:t>
      </w:r>
    </w:p>
    <w:p w14:paraId="3CE2E584" w14:textId="77777777" w:rsidR="00214265" w:rsidRPr="00214265" w:rsidRDefault="00214265" w:rsidP="00214265">
      <w:pPr>
        <w:pStyle w:val="Autor"/>
      </w:pPr>
    </w:p>
    <w:p w14:paraId="23BEDF99" w14:textId="56894808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 xml:space="preserve">La arquitectura es una carrera universitaria que se enfoca en el diseño, planificación y construcción de edificios y estructuras. Los arquitectos diseñan espacios habitables y funcionales, teniendo en cuenta aspectos como la estética, la funcionalidad, la seguridad y la </w:t>
      </w:r>
      <w:r w:rsidR="00867810" w:rsidRPr="00FC0301">
        <w:rPr>
          <w:sz w:val="32"/>
          <w:szCs w:val="32"/>
        </w:rPr>
        <w:t>sostenibilidad.</w:t>
      </w:r>
    </w:p>
    <w:p w14:paraId="6C94C254" w14:textId="77777777" w:rsidR="00783FD2" w:rsidRDefault="00783FD2"/>
    <w:p w14:paraId="60A47455" w14:textId="77777777" w:rsidR="00A71AD3" w:rsidRDefault="00A71AD3"/>
    <w:p w14:paraId="03924AEE" w14:textId="5B8B355D" w:rsidR="00783FD2" w:rsidRDefault="002A77EB" w:rsidP="002A77EB">
      <w:pPr>
        <w:pStyle w:val="Subttulo"/>
      </w:pPr>
      <w:r>
        <w:t>¿</w:t>
      </w:r>
      <w:r>
        <w:rPr>
          <w:rFonts w:ascii="Cambria Math" w:hAnsi="Cambria Math" w:cs="Cambria Math"/>
        </w:rPr>
        <w:t>ℭ𝔒𝔖𝔗𝔒𝔖</w:t>
      </w:r>
      <w:r>
        <w:t xml:space="preserve"> </w:t>
      </w:r>
      <w:r>
        <w:rPr>
          <w:rFonts w:ascii="Cambria Math" w:hAnsi="Cambria Math" w:cs="Cambria Math"/>
        </w:rPr>
        <w:t>𝔇𝔈</w:t>
      </w:r>
      <w:r>
        <w:t xml:space="preserve"> </w:t>
      </w:r>
      <w:r>
        <w:rPr>
          <w:rFonts w:ascii="Cambria Math" w:hAnsi="Cambria Math" w:cs="Cambria Math"/>
        </w:rPr>
        <w:t>𝔏𝔄</w:t>
      </w:r>
      <w:r>
        <w:t xml:space="preserve"> </w:t>
      </w:r>
      <w:r w:rsidR="00FF6C4D">
        <w:t>𝔄ℜ𝔔𝔘𝔍𝔗𝔈ℭ𝔗𝔘ℜ𝔄?</w:t>
      </w:r>
    </w:p>
    <w:p w14:paraId="35476E3C" w14:textId="77777777" w:rsidR="002A77EB" w:rsidRPr="002A77EB" w:rsidRDefault="002A77EB" w:rsidP="002A77EB">
      <w:pPr>
        <w:pStyle w:val="Autor"/>
      </w:pPr>
    </w:p>
    <w:p w14:paraId="360BB9D0" w14:textId="4263A3DE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El costo de estudiar arquitectura varía según la institución y la ubicación. En universidades públicas, el costo total de la carrera puede oscilar entre $10,000 y $30,000 pesos mexicanos. En universidades privadas, el costo puede variar entre $450,000 y $1,500,000 pesos mexicanos.</w:t>
      </w:r>
    </w:p>
    <w:p w14:paraId="7AE42904" w14:textId="77777777" w:rsidR="00783FD2" w:rsidRDefault="00783FD2"/>
    <w:p w14:paraId="55937AF2" w14:textId="77777777" w:rsidR="00A71AD3" w:rsidRDefault="00A71AD3"/>
    <w:p w14:paraId="0575243E" w14:textId="5B82197D" w:rsidR="00A71AD3" w:rsidRDefault="00C7292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84A60A" wp14:editId="34DA6D4F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274945" cy="2164080"/>
            <wp:effectExtent l="0" t="0" r="1905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E004F3" w14:textId="77777777" w:rsidR="00694725" w:rsidRDefault="00694725" w:rsidP="00694725">
      <w:pPr>
        <w:pStyle w:val="Subttulo"/>
      </w:pPr>
    </w:p>
    <w:p w14:paraId="3D5FDDEC" w14:textId="39FF5B8C" w:rsidR="00694725" w:rsidRPr="00694725" w:rsidRDefault="001C5287" w:rsidP="00694725">
      <w:pPr>
        <w:pStyle w:val="Subttulo"/>
      </w:pPr>
      <w:r>
        <w:t>𝔖𝔘𝔈𝔏𝔇𝔒</w:t>
      </w:r>
      <w:r w:rsidR="00465FDC">
        <w:t xml:space="preserve"> </w:t>
      </w:r>
      <w:r w:rsidR="00465FDC">
        <w:rPr>
          <w:rFonts w:ascii="Cambria Math" w:hAnsi="Cambria Math" w:cs="Cambria Math"/>
        </w:rPr>
        <w:t>𝔇𝔈</w:t>
      </w:r>
      <w:r w:rsidR="00465FDC">
        <w:t xml:space="preserve"> </w:t>
      </w:r>
      <w:r w:rsidR="00465FDC">
        <w:rPr>
          <w:rFonts w:ascii="Cambria Math" w:hAnsi="Cambria Math" w:cs="Cambria Math"/>
        </w:rPr>
        <w:t>𝔘𝔑</w:t>
      </w:r>
      <w:r w:rsidR="00465FDC">
        <w:t xml:space="preserve"> </w:t>
      </w:r>
      <w:r w:rsidR="00465FDC">
        <w:rPr>
          <w:rFonts w:ascii="Cambria Math" w:hAnsi="Cambria Math" w:cs="Cambria Math"/>
        </w:rPr>
        <w:t>𝔄ℜ𝔔𝔘𝔍𝔗𝔈ℭ𝔗𝔒</w:t>
      </w:r>
    </w:p>
    <w:p w14:paraId="782D7C1C" w14:textId="77777777" w:rsidR="00783FD2" w:rsidRDefault="00783FD2"/>
    <w:p w14:paraId="03FF2893" w14:textId="77777777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El salario de un arquitecto en México varía según su nivel de experiencia y el tipo de proyectos en los que trabaja. Algunos rangos de sueldo son ²:</w:t>
      </w:r>
    </w:p>
    <w:p w14:paraId="6EC4402E" w14:textId="15D289A6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Arquitectos junior*: $10,000 a $15,000 pesos mexicanos al mes</w:t>
      </w:r>
    </w:p>
    <w:p w14:paraId="79DF0810" w14:textId="5429E16C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Arquitectos de nivel intermedio*: $20,000 a $35,000 pesos mexicanos al mes</w:t>
      </w:r>
    </w:p>
    <w:p w14:paraId="6444DF51" w14:textId="46F95F01" w:rsidR="00E03C9B" w:rsidRPr="00A052BD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Arquitectos senior*: $40,000 a $80,000 pesos mexicanos al mes</w:t>
      </w:r>
    </w:p>
    <w:p w14:paraId="6D5A2474" w14:textId="77777777" w:rsidR="00E5212E" w:rsidRDefault="00E5212E"/>
    <w:p w14:paraId="7B7C060C" w14:textId="0FB98646" w:rsidR="00783FD2" w:rsidRDefault="003E5599" w:rsidP="003E5599">
      <w:pPr>
        <w:pStyle w:val="Subttulo"/>
      </w:pPr>
      <w:r>
        <w:t>𝔙𝔈𝔑𝔗𝔄𝔍𝔄𝔖 𝔜 𝔇𝔈𝔖𝔙𝔈𝔑𝔗𝔄𝔍𝔄𝔖</w:t>
      </w:r>
    </w:p>
    <w:p w14:paraId="384F8AA7" w14:textId="77777777" w:rsidR="00E5212E" w:rsidRPr="00E5212E" w:rsidRDefault="00E5212E" w:rsidP="00E5212E">
      <w:pPr>
        <w:pStyle w:val="Autor"/>
      </w:pPr>
    </w:p>
    <w:p w14:paraId="20E114C1" w14:textId="6823C1EE" w:rsidR="00783FD2" w:rsidRPr="000A14A3" w:rsidRDefault="000A14A3">
      <w:pPr>
        <w:rPr>
          <w:sz w:val="36"/>
          <w:szCs w:val="36"/>
        </w:rPr>
      </w:pPr>
      <w:r w:rsidRPr="000A14A3">
        <w:rPr>
          <w:sz w:val="36"/>
          <w:szCs w:val="36"/>
        </w:rPr>
        <w:lastRenderedPageBreak/>
        <w:t>𝔙𝔢𝔫𝔱𝔞𝔧𝔞𝔰</w:t>
      </w:r>
    </w:p>
    <w:p w14:paraId="75E5EF33" w14:textId="3ED3B42F" w:rsidR="00783FD2" w:rsidRPr="00FC0301" w:rsidRDefault="00783FD2">
      <w:pPr>
        <w:rPr>
          <w:sz w:val="32"/>
          <w:szCs w:val="32"/>
        </w:rPr>
      </w:pPr>
      <w:r>
        <w:t xml:space="preserve">- </w:t>
      </w:r>
      <w:r w:rsidRPr="00FC0301">
        <w:rPr>
          <w:sz w:val="32"/>
          <w:szCs w:val="32"/>
        </w:rPr>
        <w:t>Amplia gama de especialidades*: Puedes elegir entre diversas ramas, como proyectista, restaurador, especialista en instalaciones, paisajismo o urbanismo.</w:t>
      </w:r>
    </w:p>
    <w:p w14:paraId="1116757C" w14:textId="5AB4380E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Amplia salida laboral*: Puedes trabajar de manera dependiente o independiente, en empresas públicas o privadas.</w:t>
      </w:r>
    </w:p>
    <w:p w14:paraId="662514D9" w14:textId="4ED747C7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Oportunidad de viajar y conocer*: La arquitectura te permite conocer y apreciar diferentes estilos y estructuras en todo el mundo.</w:t>
      </w:r>
    </w:p>
    <w:p w14:paraId="07E2A9C4" w14:textId="77777777" w:rsidR="005567DC" w:rsidRDefault="005567DC"/>
    <w:p w14:paraId="379DAE10" w14:textId="34FA3C2F" w:rsidR="00783FD2" w:rsidRPr="005567DC" w:rsidRDefault="005567DC">
      <w:pPr>
        <w:rPr>
          <w:sz w:val="36"/>
          <w:szCs w:val="36"/>
        </w:rPr>
      </w:pPr>
      <w:r w:rsidRPr="005567DC">
        <w:rPr>
          <w:sz w:val="36"/>
          <w:szCs w:val="36"/>
        </w:rPr>
        <w:t>𝔇𝔢𝔰𝔳𝔢𝔫𝔱𝔞𝔧𝔞𝔰</w:t>
      </w:r>
    </w:p>
    <w:p w14:paraId="372B5E80" w14:textId="51F786E4" w:rsidR="00783FD2" w:rsidRPr="00FC0301" w:rsidRDefault="00783FD2">
      <w:pPr>
        <w:rPr>
          <w:sz w:val="32"/>
          <w:szCs w:val="32"/>
        </w:rPr>
      </w:pPr>
      <w:r>
        <w:t xml:space="preserve">- </w:t>
      </w:r>
      <w:r w:rsidRPr="00FC0301">
        <w:rPr>
          <w:sz w:val="32"/>
          <w:szCs w:val="32"/>
        </w:rPr>
        <w:t>Muchas horas de estudio y trabajo: La carrera requiere una gran cantidad de tiempo y esfuerzo.</w:t>
      </w:r>
    </w:p>
    <w:p w14:paraId="15D5214E" w14:textId="774806F1" w:rsidR="00783FD2" w:rsidRPr="00FC0301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>- Competencia: Hay mucha competencia en el campo laboral, y el éxito no siempre está garantizado.</w:t>
      </w:r>
    </w:p>
    <w:p w14:paraId="11D2CFF2" w14:textId="482AC24E" w:rsidR="00E03C9B" w:rsidRDefault="00783FD2">
      <w:pPr>
        <w:rPr>
          <w:sz w:val="32"/>
          <w:szCs w:val="32"/>
        </w:rPr>
      </w:pPr>
      <w:r w:rsidRPr="00FC0301">
        <w:rPr>
          <w:sz w:val="32"/>
          <w:szCs w:val="32"/>
        </w:rPr>
        <w:t xml:space="preserve">- </w:t>
      </w:r>
      <w:r w:rsidR="005567DC" w:rsidRPr="00FC0301">
        <w:rPr>
          <w:sz w:val="32"/>
          <w:szCs w:val="32"/>
        </w:rPr>
        <w:t>C</w:t>
      </w:r>
      <w:r w:rsidRPr="00FC0301">
        <w:rPr>
          <w:sz w:val="32"/>
          <w:szCs w:val="32"/>
        </w:rPr>
        <w:t>osto de materiales: Los materiales y herramientas necesarios para la carrera pueden ser costosos.</w:t>
      </w:r>
    </w:p>
    <w:p w14:paraId="5B91ADDD" w14:textId="247AC756" w:rsidR="00EA69F2" w:rsidRDefault="00233788" w:rsidP="00233788">
      <w:pPr>
        <w:pStyle w:val="Subttulo"/>
      </w:pPr>
      <w:r>
        <w:t>𝔍𝔪𝔭𝔬𝔯𝔱𝔞𝔫𝔠𝔦𝔞 𝔡𝔢 𝔩𝔞 𝔞𝔯𝔮𝔲𝔦𝔱𝔢𝔠𝔱𝔲𝔯𝔞.</w:t>
      </w:r>
    </w:p>
    <w:p w14:paraId="02A73A68" w14:textId="77777777" w:rsidR="00233788" w:rsidRDefault="00233788" w:rsidP="00233788">
      <w:pPr>
        <w:pStyle w:val="Autor"/>
      </w:pPr>
    </w:p>
    <w:p w14:paraId="53D46CD4" w14:textId="7DF4B651" w:rsidR="00A74F90" w:rsidRDefault="00A74F90" w:rsidP="00233788">
      <w:pPr>
        <w:pStyle w:val="Autor"/>
      </w:pPr>
      <w:r>
        <w:lastRenderedPageBreak/>
        <w:t>La arquitectura es fundamental para:</w:t>
      </w:r>
    </w:p>
    <w:p w14:paraId="175FF349" w14:textId="77777777" w:rsidR="00A74F90" w:rsidRDefault="00A74F90" w:rsidP="00233788">
      <w:pPr>
        <w:pStyle w:val="Autor"/>
      </w:pPr>
      <w:r>
        <w:t>- Crear espacios que mejoren la calidad de vida de las personas</w:t>
      </w:r>
    </w:p>
    <w:p w14:paraId="5704EB12" w14:textId="77777777" w:rsidR="00A74F90" w:rsidRDefault="00A74F90" w:rsidP="00233788">
      <w:pPr>
        <w:pStyle w:val="Autor"/>
      </w:pPr>
      <w:r>
        <w:t>- Preservar el patrimonio cultural y histórico</w:t>
      </w:r>
    </w:p>
    <w:p w14:paraId="72BAEA2D" w14:textId="77777777" w:rsidR="00A74F90" w:rsidRDefault="00A74F90" w:rsidP="00233788">
      <w:pPr>
        <w:pStyle w:val="Autor"/>
      </w:pPr>
      <w:r>
        <w:t>- Fomentar la sostenibilidad y la eficiencia energética</w:t>
      </w:r>
    </w:p>
    <w:p w14:paraId="07B6BBFC" w14:textId="77777777" w:rsidR="00A74F90" w:rsidRDefault="00A74F90" w:rsidP="00233788">
      <w:pPr>
        <w:pStyle w:val="Autor"/>
      </w:pPr>
      <w:r>
        <w:t>- Diseñar edificios y espacios que sean seguros y accesibles para todos.</w:t>
      </w:r>
    </w:p>
    <w:p w14:paraId="5246173E" w14:textId="77777777" w:rsidR="00E03C9B" w:rsidRPr="00233788" w:rsidRDefault="00E03C9B" w:rsidP="00233788">
      <w:pPr>
        <w:pStyle w:val="Autor"/>
      </w:pPr>
    </w:p>
    <w:p w14:paraId="46DF2279" w14:textId="66AF795F" w:rsidR="00A45522" w:rsidRDefault="00EA69F2" w:rsidP="00A45522">
      <w:pPr>
        <w:pStyle w:val="Subttulo"/>
      </w:pPr>
      <w:r>
        <w:rPr>
          <w:rFonts w:ascii="Cambria Math" w:hAnsi="Cambria Math" w:cs="Cambria Math"/>
        </w:rPr>
        <w:t>𝔓𝔩𝔞𝔫</w:t>
      </w:r>
      <w:r>
        <w:t xml:space="preserve"> </w:t>
      </w:r>
      <w:r>
        <w:rPr>
          <w:rFonts w:ascii="Cambria Math" w:hAnsi="Cambria Math" w:cs="Cambria Math"/>
        </w:rPr>
        <w:t>𝔡𝔢</w:t>
      </w:r>
      <w:r>
        <w:t xml:space="preserve"> </w:t>
      </w:r>
      <w:r>
        <w:rPr>
          <w:rFonts w:ascii="Cambria Math" w:hAnsi="Cambria Math" w:cs="Cambria Math"/>
        </w:rPr>
        <w:t>𝔢𝔰𝔱𝔲𝔡𝔦𝔬</w:t>
      </w:r>
      <w:r>
        <w:t>.</w:t>
      </w:r>
    </w:p>
    <w:p w14:paraId="3C86A433" w14:textId="77777777" w:rsidR="00E03C9B" w:rsidRPr="00E03C9B" w:rsidRDefault="00E03C9B" w:rsidP="00E03C9B">
      <w:pPr>
        <w:pStyle w:val="Autor"/>
      </w:pPr>
    </w:p>
    <w:p w14:paraId="793A605C" w14:textId="6CC8846B" w:rsidR="00A45522" w:rsidRDefault="00A45522">
      <w:r>
        <w:t>Diseño arquitectónico</w:t>
      </w:r>
    </w:p>
    <w:p w14:paraId="501EB27F" w14:textId="77777777" w:rsidR="00A45522" w:rsidRDefault="00A45522">
      <w:r>
        <w:t>Teoría de la arquitectura</w:t>
      </w:r>
    </w:p>
    <w:p w14:paraId="51F5D8B4" w14:textId="32DFD5ED" w:rsidR="00A45522" w:rsidRDefault="00A45522">
      <w:r>
        <w:t xml:space="preserve"> Historia de la arquitectura</w:t>
      </w:r>
    </w:p>
    <w:p w14:paraId="5F87550B" w14:textId="77EEF927" w:rsidR="00A45522" w:rsidRDefault="00A45522">
      <w:r>
        <w:t>Urbanismo</w:t>
      </w:r>
    </w:p>
    <w:p w14:paraId="65D67729" w14:textId="63033A5E" w:rsidR="00A45522" w:rsidRDefault="00A45522">
      <w:r>
        <w:t>Construcción y materiales</w:t>
      </w:r>
    </w:p>
    <w:p w14:paraId="6FA65CDF" w14:textId="694E9FA6" w:rsidR="00A45522" w:rsidRDefault="00A45522">
      <w:r>
        <w:t>Proyectos arquitectónicos</w:t>
      </w:r>
    </w:p>
    <w:p w14:paraId="5C45D650" w14:textId="14D4DD85" w:rsidR="00A45522" w:rsidRDefault="00A45522">
      <w:r>
        <w:t>Dibujo y representación gráfica</w:t>
      </w:r>
    </w:p>
    <w:p w14:paraId="44280E48" w14:textId="754A85BB" w:rsidR="00E03C9B" w:rsidRDefault="00A45522">
      <w:r>
        <w:t>Tecnología de la construcción</w:t>
      </w:r>
    </w:p>
    <w:p w14:paraId="0246D183" w14:textId="77777777" w:rsidR="00E03C9B" w:rsidRDefault="00E03C9B"/>
    <w:p w14:paraId="5C0287EE" w14:textId="77777777" w:rsidR="00FD1449" w:rsidRDefault="00FD1449"/>
    <w:p w14:paraId="085B3C15" w14:textId="77777777" w:rsidR="00FD1449" w:rsidRDefault="00FD1449"/>
    <w:p w14:paraId="78E2AF62" w14:textId="77777777" w:rsidR="00FD1449" w:rsidRDefault="00FD1449"/>
    <w:p w14:paraId="64E45BB5" w14:textId="77777777" w:rsidR="00FD1449" w:rsidRDefault="00FD1449"/>
    <w:p w14:paraId="1CAECEA8" w14:textId="77777777" w:rsidR="00FD1449" w:rsidRDefault="00FD1449"/>
    <w:p w14:paraId="24772F82" w14:textId="447C494B" w:rsidR="002728CF" w:rsidRDefault="001E4F84" w:rsidP="001E4F84">
      <w:pPr>
        <w:pStyle w:val="Subttulo"/>
        <w:jc w:val="center"/>
      </w:pPr>
      <w:r>
        <w:lastRenderedPageBreak/>
        <w:t>𝔒𝔟𝔧𝔢𝔱𝔦𝔳𝔬 𝔭𝔯𝔦𝔫𝔠𝔦𝔭𝔞𝔩 𝔡𝔢 𝔩𝔞 𝔞𝔯𝔮𝔲𝔦𝔱𝔢𝔠𝔱𝔲𝔯𝔞.</w:t>
      </w:r>
    </w:p>
    <w:p w14:paraId="3FC70F8E" w14:textId="77777777" w:rsidR="00411634" w:rsidRDefault="00411634" w:rsidP="001E4F84">
      <w:pPr>
        <w:jc w:val="center"/>
      </w:pPr>
    </w:p>
    <w:p w14:paraId="4408B146" w14:textId="1C85B37B" w:rsidR="00411634" w:rsidRPr="00411634" w:rsidRDefault="00411634" w:rsidP="00F57126">
      <w:pPr>
        <w:spacing w:line="480" w:lineRule="auto"/>
        <w:jc w:val="center"/>
        <w:rPr>
          <w:sz w:val="48"/>
          <w:szCs w:val="48"/>
        </w:rPr>
      </w:pPr>
      <w:r w:rsidRPr="00411634">
        <w:rPr>
          <w:sz w:val="48"/>
          <w:szCs w:val="48"/>
        </w:rPr>
        <w:t>𝘿𝙄𝙎𝙀Ñ𝘼𝙍 𝙔 𝘾𝙍𝙀𝘼𝙍 𝙀𝙎𝙋𝘼𝘾𝙄𝙊𝙎 𝙁𝙐𝙉𝘾𝙄𝙊𝙉𝘼𝙇𝙀𝙎, 𝙀𝙎𝙏𝙀𝙏𝙄𝘾𝙊𝙎 𝙔 𝙎𝙀𝙂𝙐𝙍𝙊𝙎 𝙌𝙐𝙀 𝙎𝘼𝙏𝙄𝙎𝙁𝘼𝙂𝘼𝙉 𝙇𝘼𝙎 𝙉𝙀𝘾𝙀𝙎𝙄𝘿𝘼𝘿𝙀𝙎 𝘿𝙀 𝙇𝙊𝙎 𝙐𝙎𝙐𝘼𝙍𝙄𝙊𝙎 𝙔 𝙈𝙀𝙅𝙊𝙍𝙀𝙉 𝙎𝙐 𝘾𝘼𝙇𝙄𝘿𝘼𝘿 𝘿𝙀 𝙑𝙄𝘿𝘼.</w:t>
      </w:r>
    </w:p>
    <w:p w14:paraId="6E30E199" w14:textId="69FF6E62" w:rsidR="002728CF" w:rsidRDefault="00BF7042" w:rsidP="001E4F84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CA0925" wp14:editId="05350FD3">
            <wp:simplePos x="0" y="0"/>
            <wp:positionH relativeFrom="column">
              <wp:posOffset>527685</wp:posOffset>
            </wp:positionH>
            <wp:positionV relativeFrom="paragraph">
              <wp:posOffset>230505</wp:posOffset>
            </wp:positionV>
            <wp:extent cx="4240530" cy="238125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B2E1C" w14:textId="77777777" w:rsidR="002728CF" w:rsidRDefault="002728CF" w:rsidP="001E4F84">
      <w:pPr>
        <w:jc w:val="center"/>
      </w:pPr>
    </w:p>
    <w:p w14:paraId="7043CA4E" w14:textId="77777777" w:rsidR="007D49AC" w:rsidRDefault="007D49AC" w:rsidP="00E4688E">
      <w:pPr>
        <w:pStyle w:val="Subttulo"/>
        <w:jc w:val="center"/>
      </w:pPr>
    </w:p>
    <w:p w14:paraId="25641F8E" w14:textId="77777777" w:rsidR="008933FF" w:rsidRDefault="008933FF" w:rsidP="008933FF">
      <w:pPr>
        <w:pStyle w:val="Autor"/>
      </w:pPr>
    </w:p>
    <w:p w14:paraId="69B87704" w14:textId="77777777" w:rsidR="008933FF" w:rsidRDefault="008933FF" w:rsidP="008933FF">
      <w:pPr>
        <w:pStyle w:val="Autor"/>
      </w:pPr>
    </w:p>
    <w:p w14:paraId="64013B36" w14:textId="77777777" w:rsidR="008933FF" w:rsidRDefault="008933FF" w:rsidP="008933FF">
      <w:pPr>
        <w:pStyle w:val="Autor"/>
      </w:pPr>
    </w:p>
    <w:p w14:paraId="34EC47CB" w14:textId="77777777" w:rsidR="00FD1449" w:rsidRPr="008933FF" w:rsidRDefault="00FD1449" w:rsidP="008933FF">
      <w:pPr>
        <w:pStyle w:val="Autor"/>
      </w:pPr>
    </w:p>
    <w:p w14:paraId="5BD82004" w14:textId="3CD270F2" w:rsidR="009C0185" w:rsidRDefault="00E4688E" w:rsidP="00E4688E">
      <w:pPr>
        <w:pStyle w:val="Subttulo"/>
        <w:jc w:val="center"/>
      </w:pPr>
      <w:r>
        <w:t>“</w:t>
      </w:r>
      <w:r w:rsidR="00C171AA">
        <w:t>𝔅𝔍𝔅𝔏𝔍𝔒𝔊ℜ𝔄𝔇𝔍𝔄𝔖</w:t>
      </w:r>
      <w:r>
        <w:t>”</w:t>
      </w:r>
    </w:p>
    <w:p w14:paraId="7B60AA46" w14:textId="77777777" w:rsidR="009C0185" w:rsidRDefault="009C0185" w:rsidP="001E4F84">
      <w:pPr>
        <w:jc w:val="center"/>
      </w:pPr>
    </w:p>
    <w:p w14:paraId="796F45B7" w14:textId="77777777" w:rsidR="007D49AC" w:rsidRDefault="007D49AC" w:rsidP="001E4F84">
      <w:pPr>
        <w:jc w:val="center"/>
      </w:pPr>
    </w:p>
    <w:p w14:paraId="037A6665" w14:textId="77777777" w:rsidR="009C0185" w:rsidRDefault="009C0185" w:rsidP="001E4F84">
      <w:pPr>
        <w:jc w:val="center"/>
      </w:pPr>
    </w:p>
    <w:p w14:paraId="45C9D4E9" w14:textId="006AB000" w:rsidR="009C0185" w:rsidRPr="007D49AC" w:rsidRDefault="00000000" w:rsidP="001E4F84">
      <w:pPr>
        <w:jc w:val="center"/>
        <w:rPr>
          <w:sz w:val="44"/>
          <w:szCs w:val="44"/>
        </w:rPr>
      </w:pPr>
      <w:hyperlink r:id="rId19" w:history="1">
        <w:r w:rsidR="002165B6" w:rsidRPr="007D49AC">
          <w:rPr>
            <w:rStyle w:val="Hipervnculo"/>
            <w:sz w:val="44"/>
            <w:szCs w:val="44"/>
          </w:rPr>
          <w:t>https://www.ncarb.org</w:t>
        </w:r>
      </w:hyperlink>
    </w:p>
    <w:p w14:paraId="54208DAA" w14:textId="77777777" w:rsidR="002165B6" w:rsidRPr="007D49AC" w:rsidRDefault="002165B6" w:rsidP="001E4F84">
      <w:pPr>
        <w:jc w:val="center"/>
        <w:rPr>
          <w:sz w:val="44"/>
          <w:szCs w:val="44"/>
        </w:rPr>
      </w:pPr>
    </w:p>
    <w:p w14:paraId="30B1BB40" w14:textId="175AC3FD" w:rsidR="000B7B35" w:rsidRPr="007D49AC" w:rsidRDefault="00000000" w:rsidP="001E4F84">
      <w:pPr>
        <w:jc w:val="center"/>
        <w:rPr>
          <w:sz w:val="44"/>
          <w:szCs w:val="44"/>
        </w:rPr>
      </w:pPr>
      <w:hyperlink r:id="rId20" w:history="1">
        <w:r w:rsidR="00CE1A81" w:rsidRPr="007D49AC">
          <w:rPr>
            <w:rStyle w:val="Hipervnculo"/>
            <w:sz w:val="44"/>
            <w:szCs w:val="44"/>
          </w:rPr>
          <w:t>https://www.econonia.gob.mx</w:t>
        </w:r>
      </w:hyperlink>
    </w:p>
    <w:p w14:paraId="4489B3A3" w14:textId="77777777" w:rsidR="00CE1A81" w:rsidRPr="007D49AC" w:rsidRDefault="00CE1A81" w:rsidP="001E4F84">
      <w:pPr>
        <w:jc w:val="center"/>
        <w:rPr>
          <w:sz w:val="44"/>
          <w:szCs w:val="44"/>
        </w:rPr>
      </w:pPr>
    </w:p>
    <w:p w14:paraId="547FB1B7" w14:textId="0FCA2B42" w:rsidR="00CE1A81" w:rsidRPr="007D49AC" w:rsidRDefault="00000000" w:rsidP="001E4F84">
      <w:pPr>
        <w:jc w:val="center"/>
        <w:rPr>
          <w:sz w:val="44"/>
          <w:szCs w:val="44"/>
        </w:rPr>
      </w:pPr>
      <w:hyperlink r:id="rId21" w:history="1">
        <w:r w:rsidR="00235B1B" w:rsidRPr="007D49AC">
          <w:rPr>
            <w:rStyle w:val="Hipervnculo"/>
            <w:sz w:val="44"/>
            <w:szCs w:val="44"/>
          </w:rPr>
          <w:t>https://elpais.com</w:t>
        </w:r>
      </w:hyperlink>
    </w:p>
    <w:p w14:paraId="62377FEB" w14:textId="77777777" w:rsidR="00235B1B" w:rsidRPr="007D49AC" w:rsidRDefault="00235B1B" w:rsidP="001E4F84">
      <w:pPr>
        <w:jc w:val="center"/>
        <w:rPr>
          <w:sz w:val="44"/>
          <w:szCs w:val="44"/>
        </w:rPr>
      </w:pPr>
    </w:p>
    <w:p w14:paraId="092E8A03" w14:textId="37BB13B5" w:rsidR="009C0185" w:rsidRPr="007D49AC" w:rsidRDefault="00000000" w:rsidP="005618E6">
      <w:pPr>
        <w:jc w:val="center"/>
        <w:rPr>
          <w:sz w:val="44"/>
          <w:szCs w:val="44"/>
        </w:rPr>
      </w:pPr>
      <w:hyperlink r:id="rId22" w:history="1">
        <w:r w:rsidR="005618E6" w:rsidRPr="007D49AC">
          <w:rPr>
            <w:rStyle w:val="Hipervnculo"/>
            <w:sz w:val="44"/>
            <w:szCs w:val="44"/>
          </w:rPr>
          <w:t>https://www.uag.mx</w:t>
        </w:r>
      </w:hyperlink>
    </w:p>
    <w:p w14:paraId="72432780" w14:textId="77777777" w:rsidR="005618E6" w:rsidRPr="007D49AC" w:rsidRDefault="005618E6" w:rsidP="005618E6">
      <w:pPr>
        <w:jc w:val="center"/>
        <w:rPr>
          <w:sz w:val="44"/>
          <w:szCs w:val="44"/>
        </w:rPr>
      </w:pPr>
    </w:p>
    <w:p w14:paraId="20EBF7A9" w14:textId="5BE875D5" w:rsidR="005618E6" w:rsidRPr="007D49AC" w:rsidRDefault="00000000" w:rsidP="005618E6">
      <w:pPr>
        <w:jc w:val="center"/>
        <w:rPr>
          <w:sz w:val="44"/>
          <w:szCs w:val="44"/>
        </w:rPr>
      </w:pPr>
      <w:hyperlink r:id="rId23" w:history="1">
        <w:r w:rsidR="007D49AC" w:rsidRPr="007D49AC">
          <w:rPr>
            <w:rStyle w:val="Hipervnculo"/>
            <w:sz w:val="44"/>
            <w:szCs w:val="44"/>
          </w:rPr>
          <w:t>https://www.uma.es</w:t>
        </w:r>
      </w:hyperlink>
    </w:p>
    <w:p w14:paraId="5E4D6861" w14:textId="77777777" w:rsidR="007D49AC" w:rsidRDefault="007D49AC" w:rsidP="005618E6">
      <w:pPr>
        <w:jc w:val="center"/>
      </w:pPr>
    </w:p>
    <w:p w14:paraId="36A3342A" w14:textId="77777777" w:rsidR="007D49AC" w:rsidRDefault="007D49AC" w:rsidP="005618E6">
      <w:pPr>
        <w:jc w:val="center"/>
      </w:pPr>
    </w:p>
    <w:p w14:paraId="67FFCB1B" w14:textId="77777777" w:rsidR="009C0185" w:rsidRDefault="009C0185" w:rsidP="001E4F84">
      <w:pPr>
        <w:jc w:val="center"/>
      </w:pPr>
    </w:p>
    <w:p w14:paraId="06432552" w14:textId="77777777" w:rsidR="008933FF" w:rsidRDefault="008933FF" w:rsidP="001E4F84">
      <w:pPr>
        <w:jc w:val="center"/>
      </w:pPr>
    </w:p>
    <w:p w14:paraId="5E5E1773" w14:textId="77777777" w:rsidR="008933FF" w:rsidRDefault="008933FF" w:rsidP="001E4F84">
      <w:pPr>
        <w:jc w:val="center"/>
      </w:pPr>
    </w:p>
    <w:p w14:paraId="5ADE1857" w14:textId="77777777" w:rsidR="009C0185" w:rsidRDefault="009C0185" w:rsidP="001E4F84">
      <w:pPr>
        <w:jc w:val="center"/>
      </w:pPr>
    </w:p>
    <w:p w14:paraId="6F54CCA5" w14:textId="73B4FCBB" w:rsidR="002728CF" w:rsidRDefault="009D3E73" w:rsidP="00884594">
      <w:pPr>
        <w:pStyle w:val="Subttulo"/>
      </w:pPr>
      <w:r>
        <w:t>“ℭ𝔒𝔑ℭ𝔏𝔘𝔖𝔍𝔒𝔑”</w:t>
      </w:r>
    </w:p>
    <w:p w14:paraId="55DD000A" w14:textId="77096216" w:rsidR="005C7A0A" w:rsidRPr="00192301" w:rsidRDefault="005C7A0A" w:rsidP="005C7A0A">
      <w:pPr>
        <w:pStyle w:val="Autor"/>
        <w:rPr>
          <w:sz w:val="24"/>
        </w:rPr>
      </w:pPr>
      <w:r w:rsidRPr="00192301">
        <w:rPr>
          <w:sz w:val="24"/>
        </w:rPr>
        <w:t>La carrera de Arquitectura representa mucho más que el simple hecho de construir edificios; es una disciplina que integra creatividad, técnica, conocimiento del entorno y sensibilidad social. A lo largo del trabajo se explicó qué es la arquitectura, sus objetivos, y lo que implica estudiar esta carrera, destacando que se trata de una formación completa que prepara a los estudiantes para imaginar, diseñar y materializar espacios que respondan a las necesidades humanas.</w:t>
      </w:r>
    </w:p>
    <w:p w14:paraId="1A575055" w14:textId="77777777" w:rsidR="005C7A0A" w:rsidRPr="00192301" w:rsidRDefault="005C7A0A" w:rsidP="005C7A0A">
      <w:pPr>
        <w:pStyle w:val="Autor"/>
        <w:rPr>
          <w:sz w:val="24"/>
        </w:rPr>
      </w:pPr>
    </w:p>
    <w:p w14:paraId="22B19869" w14:textId="77777777" w:rsidR="005C7A0A" w:rsidRPr="00192301" w:rsidRDefault="005C7A0A" w:rsidP="005C7A0A">
      <w:pPr>
        <w:pStyle w:val="Autor"/>
        <w:rPr>
          <w:sz w:val="24"/>
        </w:rPr>
      </w:pPr>
      <w:r w:rsidRPr="00192301">
        <w:rPr>
          <w:sz w:val="24"/>
        </w:rPr>
        <w:t>Durante la carrera, se desarrollan habilidades tanto prácticas como teóricas. Se aprende a hacer planos, maquetas, y representaciones digitales; pero también a analizar el contexto social, histórico, cultural y ambiental en el que se construye. La formación de un arquitecto implica compromiso, observación, responsabilidad y pasión por transformar el mundo que habitamos.</w:t>
      </w:r>
    </w:p>
    <w:p w14:paraId="1230AB38" w14:textId="77777777" w:rsidR="005C7A0A" w:rsidRPr="00192301" w:rsidRDefault="005C7A0A" w:rsidP="005C7A0A">
      <w:pPr>
        <w:pStyle w:val="Autor"/>
        <w:rPr>
          <w:sz w:val="24"/>
        </w:rPr>
      </w:pPr>
    </w:p>
    <w:p w14:paraId="70254A39" w14:textId="77777777" w:rsidR="005C7A0A" w:rsidRPr="00192301" w:rsidRDefault="005C7A0A" w:rsidP="005C7A0A">
      <w:pPr>
        <w:pStyle w:val="Autor"/>
        <w:rPr>
          <w:sz w:val="24"/>
        </w:rPr>
      </w:pPr>
      <w:r w:rsidRPr="00192301">
        <w:rPr>
          <w:sz w:val="24"/>
        </w:rPr>
        <w:t>También se abordó que el objetivo de esta carrera es formar profesionales capaces de ofrecer soluciones funcionales, estéticas y sostenibles. Arquitectura no solo trata de estructuras, sino de crear espacios que mejoren la calidad de vida de las personas, respeten el medio ambiente y reflejen identidad cultural.</w:t>
      </w:r>
    </w:p>
    <w:p w14:paraId="619D6677" w14:textId="77777777" w:rsidR="005C7A0A" w:rsidRPr="00192301" w:rsidRDefault="005C7A0A" w:rsidP="005C7A0A">
      <w:pPr>
        <w:pStyle w:val="Autor"/>
        <w:rPr>
          <w:sz w:val="24"/>
        </w:rPr>
      </w:pPr>
    </w:p>
    <w:sectPr w:rsidR="005C7A0A" w:rsidRPr="00192301">
      <w:footerReference w:type="default" r:id="rId2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966F" w14:textId="77777777" w:rsidR="002F6208" w:rsidRDefault="002F6208">
      <w:pPr>
        <w:spacing w:after="0" w:line="240" w:lineRule="auto"/>
      </w:pPr>
      <w:r>
        <w:separator/>
      </w:r>
    </w:p>
  </w:endnote>
  <w:endnote w:type="continuationSeparator" w:id="0">
    <w:p w14:paraId="19D7E479" w14:textId="77777777" w:rsidR="002F6208" w:rsidRDefault="002F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8849" w14:textId="0E6F5665" w:rsidR="00E52C52" w:rsidRDefault="00DA27F1">
    <w:pPr>
      <w:pStyle w:val="Piedepgina"/>
    </w:pPr>
    <w:r>
      <w:rPr>
        <w:lang w:val="es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F82A" w14:textId="540B4650" w:rsidR="003179C0" w:rsidRDefault="003179C0">
    <w:pPr>
      <w:pStyle w:val="Piedepgina"/>
    </w:pPr>
    <w:r>
      <w:rPr>
        <w:lang w:val="es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2A7C4" w14:textId="77777777" w:rsidR="000B247D" w:rsidRDefault="0036786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B984" w14:textId="77777777" w:rsidR="002F6208" w:rsidRDefault="002F6208">
      <w:pPr>
        <w:spacing w:after="0" w:line="240" w:lineRule="auto"/>
      </w:pPr>
      <w:r>
        <w:separator/>
      </w:r>
    </w:p>
  </w:footnote>
  <w:footnote w:type="continuationSeparator" w:id="0">
    <w:p w14:paraId="41D3AC81" w14:textId="77777777" w:rsidR="002F6208" w:rsidRDefault="002F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2D5506"/>
    <w:multiLevelType w:val="hybridMultilevel"/>
    <w:tmpl w:val="06068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416C3"/>
    <w:multiLevelType w:val="hybridMultilevel"/>
    <w:tmpl w:val="BC468424"/>
    <w:lvl w:ilvl="0" w:tplc="5BFE7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122A3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F0F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7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C0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C5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2B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6B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C3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C550169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74D45B78">
      <w:start w:val="1"/>
      <w:numFmt w:val="lowerLetter"/>
      <w:lvlText w:val="%2."/>
      <w:lvlJc w:val="left"/>
      <w:pPr>
        <w:ind w:left="1440" w:hanging="360"/>
      </w:pPr>
    </w:lvl>
    <w:lvl w:ilvl="2" w:tplc="682AAC04">
      <w:start w:val="1"/>
      <w:numFmt w:val="lowerRoman"/>
      <w:lvlText w:val="%3."/>
      <w:lvlJc w:val="right"/>
      <w:pPr>
        <w:ind w:left="2160" w:hanging="180"/>
      </w:pPr>
    </w:lvl>
    <w:lvl w:ilvl="3" w:tplc="CB4A7EB6">
      <w:start w:val="1"/>
      <w:numFmt w:val="decimal"/>
      <w:lvlText w:val="%4."/>
      <w:lvlJc w:val="left"/>
      <w:pPr>
        <w:ind w:left="2880" w:hanging="360"/>
      </w:pPr>
    </w:lvl>
    <w:lvl w:ilvl="4" w:tplc="7C68462C" w:tentative="1">
      <w:start w:val="1"/>
      <w:numFmt w:val="lowerLetter"/>
      <w:lvlText w:val="%5."/>
      <w:lvlJc w:val="left"/>
      <w:pPr>
        <w:ind w:left="3600" w:hanging="360"/>
      </w:pPr>
    </w:lvl>
    <w:lvl w:ilvl="5" w:tplc="5C34C466" w:tentative="1">
      <w:start w:val="1"/>
      <w:numFmt w:val="lowerRoman"/>
      <w:lvlText w:val="%6."/>
      <w:lvlJc w:val="right"/>
      <w:pPr>
        <w:ind w:left="4320" w:hanging="180"/>
      </w:pPr>
    </w:lvl>
    <w:lvl w:ilvl="6" w:tplc="192C1D30" w:tentative="1">
      <w:start w:val="1"/>
      <w:numFmt w:val="decimal"/>
      <w:lvlText w:val="%7."/>
      <w:lvlJc w:val="left"/>
      <w:pPr>
        <w:ind w:left="5040" w:hanging="360"/>
      </w:pPr>
    </w:lvl>
    <w:lvl w:ilvl="7" w:tplc="04686B20" w:tentative="1">
      <w:start w:val="1"/>
      <w:numFmt w:val="lowerLetter"/>
      <w:lvlText w:val="%8."/>
      <w:lvlJc w:val="left"/>
      <w:pPr>
        <w:ind w:left="5760" w:hanging="360"/>
      </w:pPr>
    </w:lvl>
    <w:lvl w:ilvl="8" w:tplc="3B8E17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DABCF6AA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894E1F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06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0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0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43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EA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9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28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403921">
    <w:abstractNumId w:val="9"/>
  </w:num>
  <w:num w:numId="2" w16cid:durableId="1654527100">
    <w:abstractNumId w:val="11"/>
  </w:num>
  <w:num w:numId="3" w16cid:durableId="1106005491">
    <w:abstractNumId w:val="11"/>
  </w:num>
  <w:num w:numId="4" w16cid:durableId="371730842">
    <w:abstractNumId w:val="11"/>
  </w:num>
  <w:num w:numId="5" w16cid:durableId="704717033">
    <w:abstractNumId w:val="11"/>
  </w:num>
  <w:num w:numId="6" w16cid:durableId="558319968">
    <w:abstractNumId w:val="8"/>
  </w:num>
  <w:num w:numId="7" w16cid:durableId="342703617">
    <w:abstractNumId w:val="13"/>
  </w:num>
  <w:num w:numId="8" w16cid:durableId="1908146764">
    <w:abstractNumId w:val="7"/>
  </w:num>
  <w:num w:numId="9" w16cid:durableId="1807889382">
    <w:abstractNumId w:val="6"/>
  </w:num>
  <w:num w:numId="10" w16cid:durableId="1149710110">
    <w:abstractNumId w:val="5"/>
  </w:num>
  <w:num w:numId="11" w16cid:durableId="789932464">
    <w:abstractNumId w:val="4"/>
  </w:num>
  <w:num w:numId="12" w16cid:durableId="1002123141">
    <w:abstractNumId w:val="3"/>
  </w:num>
  <w:num w:numId="13" w16cid:durableId="1235630340">
    <w:abstractNumId w:val="2"/>
  </w:num>
  <w:num w:numId="14" w16cid:durableId="1923105927">
    <w:abstractNumId w:val="1"/>
  </w:num>
  <w:num w:numId="15" w16cid:durableId="1950241229">
    <w:abstractNumId w:val="0"/>
  </w:num>
  <w:num w:numId="16" w16cid:durableId="1319454749">
    <w:abstractNumId w:val="12"/>
  </w:num>
  <w:num w:numId="17" w16cid:durableId="145241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7"/>
    <w:rsid w:val="00005E4A"/>
    <w:rsid w:val="000A14A3"/>
    <w:rsid w:val="000B247D"/>
    <w:rsid w:val="000B7B35"/>
    <w:rsid w:val="00107F65"/>
    <w:rsid w:val="001134DB"/>
    <w:rsid w:val="00136504"/>
    <w:rsid w:val="00150EBD"/>
    <w:rsid w:val="00192301"/>
    <w:rsid w:val="001A5892"/>
    <w:rsid w:val="001C5287"/>
    <w:rsid w:val="001E4F84"/>
    <w:rsid w:val="00214265"/>
    <w:rsid w:val="002165B6"/>
    <w:rsid w:val="00233788"/>
    <w:rsid w:val="00235B1B"/>
    <w:rsid w:val="002728CF"/>
    <w:rsid w:val="002A77EB"/>
    <w:rsid w:val="002F6208"/>
    <w:rsid w:val="002F791D"/>
    <w:rsid w:val="003179C0"/>
    <w:rsid w:val="00367863"/>
    <w:rsid w:val="003734E1"/>
    <w:rsid w:val="003769E3"/>
    <w:rsid w:val="003B0968"/>
    <w:rsid w:val="003B75CB"/>
    <w:rsid w:val="003E3809"/>
    <w:rsid w:val="003E3F60"/>
    <w:rsid w:val="003E5599"/>
    <w:rsid w:val="00411634"/>
    <w:rsid w:val="00465FDC"/>
    <w:rsid w:val="00490C89"/>
    <w:rsid w:val="004A71C1"/>
    <w:rsid w:val="005567DC"/>
    <w:rsid w:val="005618E6"/>
    <w:rsid w:val="00581740"/>
    <w:rsid w:val="00594AA4"/>
    <w:rsid w:val="005C7A0A"/>
    <w:rsid w:val="00694725"/>
    <w:rsid w:val="006C27D2"/>
    <w:rsid w:val="006C4099"/>
    <w:rsid w:val="006D1D3C"/>
    <w:rsid w:val="00742ECB"/>
    <w:rsid w:val="00783FD2"/>
    <w:rsid w:val="007B0F73"/>
    <w:rsid w:val="007B4641"/>
    <w:rsid w:val="007D49AC"/>
    <w:rsid w:val="007F3899"/>
    <w:rsid w:val="00824B87"/>
    <w:rsid w:val="00860328"/>
    <w:rsid w:val="00867810"/>
    <w:rsid w:val="00884594"/>
    <w:rsid w:val="008933FF"/>
    <w:rsid w:val="008A7E9F"/>
    <w:rsid w:val="008B2FF0"/>
    <w:rsid w:val="008D2226"/>
    <w:rsid w:val="008E5A1A"/>
    <w:rsid w:val="008F3F4F"/>
    <w:rsid w:val="00903495"/>
    <w:rsid w:val="00932488"/>
    <w:rsid w:val="00950635"/>
    <w:rsid w:val="00951130"/>
    <w:rsid w:val="0096303A"/>
    <w:rsid w:val="00972F73"/>
    <w:rsid w:val="00983DC3"/>
    <w:rsid w:val="00990F92"/>
    <w:rsid w:val="009B461E"/>
    <w:rsid w:val="009C0185"/>
    <w:rsid w:val="009D3E73"/>
    <w:rsid w:val="00A052BD"/>
    <w:rsid w:val="00A45522"/>
    <w:rsid w:val="00A64DD8"/>
    <w:rsid w:val="00A71AD3"/>
    <w:rsid w:val="00A74F90"/>
    <w:rsid w:val="00B025EC"/>
    <w:rsid w:val="00B33693"/>
    <w:rsid w:val="00BC2FA6"/>
    <w:rsid w:val="00BF7042"/>
    <w:rsid w:val="00C15603"/>
    <w:rsid w:val="00C171AA"/>
    <w:rsid w:val="00C20F78"/>
    <w:rsid w:val="00C25FD2"/>
    <w:rsid w:val="00C4525C"/>
    <w:rsid w:val="00C72925"/>
    <w:rsid w:val="00CC0FEC"/>
    <w:rsid w:val="00CE1A81"/>
    <w:rsid w:val="00CF4E54"/>
    <w:rsid w:val="00D44D78"/>
    <w:rsid w:val="00D464FE"/>
    <w:rsid w:val="00D50BAC"/>
    <w:rsid w:val="00DA27F1"/>
    <w:rsid w:val="00DC67CE"/>
    <w:rsid w:val="00E03C9B"/>
    <w:rsid w:val="00E333FC"/>
    <w:rsid w:val="00E4688E"/>
    <w:rsid w:val="00E5212E"/>
    <w:rsid w:val="00E52C52"/>
    <w:rsid w:val="00EA69F2"/>
    <w:rsid w:val="00ED5BFE"/>
    <w:rsid w:val="00EF5779"/>
    <w:rsid w:val="00F27604"/>
    <w:rsid w:val="00F57126"/>
    <w:rsid w:val="00F622E3"/>
    <w:rsid w:val="00FA40C4"/>
    <w:rsid w:val="00FB100A"/>
    <w:rsid w:val="00FC0301"/>
    <w:rsid w:val="00FD1449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70C"/>
  <w15:docId w15:val="{45D48F3E-A1CA-1E43-ACF2-F807B5E1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043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Pr>
      <w:b w:val="0"/>
      <w:i w:val="0"/>
      <w:iCs/>
      <w:color w:val="F7595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ipervnculo">
    <w:name w:val="Hyperlink"/>
    <w:basedOn w:val="Fuentedeprrafopredeter"/>
    <w:uiPriority w:val="99"/>
    <w:unhideWhenUsed/>
    <w:rsid w:val="002165B6"/>
    <w:rPr>
      <w:color w:val="B67A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oter" Target="footer1.xml" /><Relationship Id="rId18" Type="http://schemas.openxmlformats.org/officeDocument/2006/relationships/image" Target="media/image5.jpeg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hyperlink" Target="https://elpais.com" TargetMode="External" /><Relationship Id="rId7" Type="http://schemas.openxmlformats.org/officeDocument/2006/relationships/styles" Target="styles.xml" /><Relationship Id="rId12" Type="http://schemas.openxmlformats.org/officeDocument/2006/relationships/image" Target="media/image1.jpeg" /><Relationship Id="rId17" Type="http://schemas.openxmlformats.org/officeDocument/2006/relationships/image" Target="media/image4.jpeg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image" Target="media/image3.jpeg" /><Relationship Id="rId20" Type="http://schemas.openxmlformats.org/officeDocument/2006/relationships/hyperlink" Target="https://www.econonia.gob.mx" TargetMode="Externa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24" Type="http://schemas.openxmlformats.org/officeDocument/2006/relationships/footer" Target="footer3.xml" /><Relationship Id="rId5" Type="http://schemas.openxmlformats.org/officeDocument/2006/relationships/customXml" Target="../customXml/item5.xml" /><Relationship Id="rId15" Type="http://schemas.openxmlformats.org/officeDocument/2006/relationships/image" Target="media/image2.jpeg" /><Relationship Id="rId23" Type="http://schemas.openxmlformats.org/officeDocument/2006/relationships/hyperlink" Target="https://www.uma.es" TargetMode="External" /><Relationship Id="rId10" Type="http://schemas.openxmlformats.org/officeDocument/2006/relationships/footnotes" Target="footnotes.xml" /><Relationship Id="rId19" Type="http://schemas.openxmlformats.org/officeDocument/2006/relationships/hyperlink" Target="https://www.ncarb.org" TargetMode="Externa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footer" Target="footer2.xml" /><Relationship Id="rId22" Type="http://schemas.openxmlformats.org/officeDocument/2006/relationships/hyperlink" Target="https://www.uag.mx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701D99-57D0-4948-A4A7-99243F50DF87%7dtf50002005.dotx" TargetMode="External" 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8A7CB-2E9C-429A-AF13-9AF923C6E886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%7b8D701D99-57D0-4948-A4A7-99243F50DF87%7dtf50002005.dotx</Template>
  <TotalTime>50</TotalTime>
  <Pages>12</Pages>
  <Words>1001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López</dc:creator>
  <cp:keywords/>
  <dc:description/>
  <cp:lastModifiedBy>Juan López</cp:lastModifiedBy>
  <cp:revision>24</cp:revision>
  <dcterms:created xsi:type="dcterms:W3CDTF">2025-06-23T03:29:00Z</dcterms:created>
  <dcterms:modified xsi:type="dcterms:W3CDTF">2025-06-25T16:21:00Z</dcterms:modified>
</cp:coreProperties>
</file>